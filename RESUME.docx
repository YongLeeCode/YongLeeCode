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923"/>
        <w:gridCol w:w="6681"/>
      </w:tblGrid>
      <w:tr w:rsidR="00C420C8" w:rsidRPr="004C050F" w14:paraId="1590C023" w14:textId="77777777" w:rsidTr="00C420C8">
        <w:tc>
          <w:tcPr>
            <w:tcW w:w="3023" w:type="dxa"/>
          </w:tcPr>
          <w:p w14:paraId="2AD93630" w14:textId="3B620CB3" w:rsidR="00C420C8" w:rsidRPr="004C050F" w:rsidRDefault="009A45E5" w:rsidP="003658DC">
            <w:pPr>
              <w:pStyle w:val="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Y</w:t>
            </w:r>
            <w:r>
              <w:rPr>
                <w:rFonts w:ascii="맑은 고딕" w:hAnsi="맑은 고딕"/>
              </w:rPr>
              <w:t>onghwan Lee</w:t>
            </w:r>
          </w:p>
          <w:p w14:paraId="6A0098F1" w14:textId="77777777"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25E07F80" wp14:editId="30882A97">
                      <wp:extent cx="329184" cy="329184"/>
                      <wp:effectExtent l="0" t="0" r="13970" b="13970"/>
                      <wp:docPr id="49" name="그룹 43" title="전자 메일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자유형(F)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자유형(F)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E7F7A" id="그룹 43" o:spid="_x0000_s1026" alt="제목: 전자 메일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BTRP3rEBQAABRyAAAOAAAAAAAA&#10;AAAAAAAAAC4CAABkcnMvZTJvRG9jLnhtbFBLAQItABQABgAIAAAAIQBoRxvQ2AAAAAMBAAAPAAAA&#10;AAAAAAAAAAAAAGoWAABkcnMvZG93bnJldi54bWxQSwUGAAAAAAQABADzAAAAbxcAAAAA&#10;">
                      <v:shape id="자유형(F)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자유형(F)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3F836A9" w14:textId="3F1671C6" w:rsidR="00C420C8" w:rsidRPr="009A45E5" w:rsidRDefault="009A45E5" w:rsidP="003658DC">
            <w:pPr>
              <w:pStyle w:val="31"/>
              <w:spacing w:line="216" w:lineRule="auto"/>
              <w:rPr>
                <w:sz w:val="20"/>
                <w:szCs w:val="20"/>
              </w:rPr>
            </w:pPr>
            <w:r w:rsidRPr="009A45E5">
              <w:rPr>
                <w:sz w:val="20"/>
                <w:szCs w:val="20"/>
              </w:rPr>
              <w:t>yonghwan311@gmail.com</w:t>
            </w:r>
          </w:p>
          <w:p w14:paraId="5455B474" w14:textId="77777777"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72D6BB91" wp14:editId="32E6AC47">
                      <wp:extent cx="329184" cy="329184"/>
                      <wp:effectExtent l="0" t="0" r="13970" b="13970"/>
                      <wp:docPr id="80" name="그룹 37" title="전화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자유형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자유형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D2C50" id="그룹 37" o:spid="_x0000_s1026" alt="제목: 전화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J37DVyolAACa3gAADgAAAAAAAAAAAAAAAAAuAgAA&#10;ZHJzL2Uyb0RvYy54bWxQSwECLQAUAAYACAAAACEAaEcb0NgAAAADAQAADwAAAAAAAAAAAAAAAACE&#10;JwAAZHJzL2Rvd25yZXYueG1sUEsFBgAAAAAEAAQA8wAAAIkoAAAAAA==&#10;">
                      <v:shape id="자유형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자유형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6F8B5C8" w14:textId="7793C209" w:rsidR="00C420C8" w:rsidRPr="009A45E5" w:rsidRDefault="009A45E5" w:rsidP="003658DC">
            <w:pPr>
              <w:pStyle w:val="31"/>
              <w:spacing w:line="216" w:lineRule="auto"/>
              <w:rPr>
                <w:sz w:val="20"/>
                <w:szCs w:val="22"/>
              </w:rPr>
            </w:pPr>
            <w:r w:rsidRPr="009A45E5">
              <w:rPr>
                <w:sz w:val="20"/>
                <w:szCs w:val="22"/>
              </w:rPr>
              <w:t>(208)-201-6414</w:t>
            </w:r>
          </w:p>
          <w:p w14:paraId="3E62AC39" w14:textId="77777777"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566BEA58" wp14:editId="050A27E9">
                      <wp:extent cx="329184" cy="329184"/>
                      <wp:effectExtent l="0" t="0" r="13970" b="13970"/>
                      <wp:docPr id="77" name="그룹 31" title="LinkedIn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자유형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자유형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62697" id="그룹 31" o:spid="_x0000_s1026" alt="제목: LinkedIn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NO8tuzXGAAAL4wAAA4AAAAAAAAAAAAAAAAALgIAAGRycy9lMm9Eb2MueG1sUEsBAi0A&#10;FAAGAAgAAAAhAGhHG9DYAAAAAwEAAA8AAAAAAAAAAAAAAAAAMRsAAGRycy9kb3ducmV2LnhtbFBL&#10;BQYAAAAABAAEAPMAAAA2HAAAAAA=&#10;">
                      <v:shape id="자유형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자유형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A75D634" w14:textId="461C655B" w:rsidR="00C420C8" w:rsidRDefault="00734573" w:rsidP="003658DC">
            <w:pPr>
              <w:pStyle w:val="31"/>
              <w:spacing w:line="216" w:lineRule="auto"/>
              <w:rPr>
                <w:rFonts w:asciiTheme="minorHAnsi" w:hAnsiTheme="minorHAnsi" w:cstheme="minorBidi"/>
                <w:caps w:val="0"/>
                <w:szCs w:val="22"/>
              </w:rPr>
            </w:pPr>
            <w:hyperlink r:id="rId8" w:history="1">
              <w:r w:rsidR="009A45E5" w:rsidRPr="009A45E5">
                <w:rPr>
                  <w:rFonts w:ascii="Segoe UI" w:hAnsi="Segoe UI" w:cs="Segoe UI"/>
                  <w:caps w:val="0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linkedin.com/in/yong0311</w:t>
              </w:r>
            </w:hyperlink>
          </w:p>
          <w:p w14:paraId="4A692847" w14:textId="3523506D" w:rsidR="009A45E5" w:rsidRPr="004C050F" w:rsidRDefault="00734573" w:rsidP="003658DC">
            <w:pPr>
              <w:pStyle w:val="31"/>
              <w:spacing w:line="216" w:lineRule="auto"/>
            </w:pPr>
            <w:hyperlink r:id="rId9" w:tgtFrame="_blank" w:tooltip="https://github.com/YongLeeCode" w:history="1">
              <w:r w:rsidR="009A45E5" w:rsidRPr="009A45E5">
                <w:rPr>
                  <w:rFonts w:ascii="Segoe UI" w:hAnsi="Segoe UI" w:cs="Segoe UI"/>
                  <w:b/>
                  <w:bCs/>
                  <w:caps w:val="0"/>
                  <w:color w:val="0000FF"/>
                  <w:sz w:val="21"/>
                  <w:szCs w:val="21"/>
                  <w:u w:val="single"/>
                  <w:shd w:val="clear" w:color="auto" w:fill="0D1117"/>
                </w:rPr>
                <w:t>github.com/yongleecode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왼쪽 레이아웃 표"/>
            </w:tblPr>
            <w:tblGrid>
              <w:gridCol w:w="2923"/>
            </w:tblGrid>
            <w:tr w:rsidR="00C420C8" w:rsidRPr="004C050F" w14:paraId="45A821E2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45A77E61" w14:textId="0DD17814" w:rsidR="00C420C8" w:rsidRPr="004C050F" w:rsidRDefault="00C420C8" w:rsidP="009A45E5">
                  <w:pPr>
                    <w:pStyle w:val="31"/>
                    <w:spacing w:line="216" w:lineRule="auto"/>
                    <w:jc w:val="both"/>
                    <w:rPr>
                      <w:rFonts w:cstheme="minorBidi"/>
                      <w:szCs w:val="18"/>
                    </w:rPr>
                  </w:pPr>
                </w:p>
              </w:tc>
            </w:tr>
            <w:tr w:rsidR="00C420C8" w:rsidRPr="004C050F" w14:paraId="3754209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E28C25A" w14:textId="1980CB5C" w:rsidR="00C420C8" w:rsidRPr="004C050F" w:rsidRDefault="009A45E5" w:rsidP="003658DC">
                  <w:pPr>
                    <w:pStyle w:val="31"/>
                    <w:spacing w:line="216" w:lineRule="auto"/>
                  </w:pPr>
                  <w:r>
                    <w:rPr>
                      <w:rFonts w:hint="eastAsia"/>
                    </w:rPr>
                    <w:t>g</w:t>
                  </w:r>
                  <w:r>
                    <w:t>oal</w:t>
                  </w:r>
                </w:p>
                <w:p w14:paraId="5CB4DC12" w14:textId="77777777" w:rsidR="00C420C8" w:rsidRPr="004C050F" w:rsidRDefault="00C420C8" w:rsidP="003658DC">
                  <w:pPr>
                    <w:pStyle w:val="aa"/>
                    <w:spacing w:line="216" w:lineRule="auto"/>
                    <w:rPr>
                      <w:rFonts w:ascii="맑은 고딕" w:hAnsi="맑은 고딕"/>
                    </w:rPr>
                  </w:pPr>
                  <w:r w:rsidRPr="004C050F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71A9C55F" wp14:editId="1905C267">
                            <wp:extent cx="221615" cy="0"/>
                            <wp:effectExtent l="0" t="0" r="26035" b="19050"/>
                            <wp:docPr id="83" name="직선 연결선(S) 83" title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AEB6AA" id="직선 연결선(S) 83" o:spid="_x0000_s1026" alt="제목: 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16B9587" w14:textId="77777777" w:rsidR="00C420C8" w:rsidRPr="004C050F" w:rsidRDefault="00734573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목표 입력:"/>
                      <w:tag w:val="목표 입력:"/>
                      <w:id w:val="-1216425596"/>
                      <w:placeholder>
                        <w:docPart w:val="0303A090BDE64E4F9D452F4E98A177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시작하려면 개체 틀 텍스트를 클릭하고 입력을 시작하세요. 한두 문장으로 간략하게 기재합니다.</w:t>
                      </w:r>
                    </w:sdtContent>
                  </w:sdt>
                </w:p>
              </w:tc>
            </w:tr>
            <w:tr w:rsidR="00C420C8" w:rsidRPr="004C050F" w14:paraId="30934D6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1739581" w14:textId="465DEC51" w:rsidR="00C420C8" w:rsidRPr="004C050F" w:rsidRDefault="00972FE4" w:rsidP="003658DC">
                  <w:pPr>
                    <w:pStyle w:val="31"/>
                    <w:spacing w:line="216" w:lineRule="auto"/>
                  </w:pPr>
                  <w:r>
                    <w:t>sKILLS</w:t>
                  </w:r>
                </w:p>
                <w:p w14:paraId="3A3B3C5F" w14:textId="77777777" w:rsidR="00C420C8" w:rsidRPr="004C050F" w:rsidRDefault="00C420C8" w:rsidP="003658DC">
                  <w:pPr>
                    <w:pStyle w:val="aa"/>
                    <w:spacing w:line="216" w:lineRule="auto"/>
                    <w:rPr>
                      <w:rFonts w:ascii="맑은 고딕" w:hAnsi="맑은 고딕"/>
                    </w:rPr>
                  </w:pPr>
                  <w:r w:rsidRPr="004C050F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0CFFAAAF" wp14:editId="4743B711">
                            <wp:extent cx="221615" cy="0"/>
                            <wp:effectExtent l="0" t="0" r="26035" b="19050"/>
                            <wp:docPr id="84" name="직선 연결선(S) 84" title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2276FE" id="직선 연결선(S) 84" o:spid="_x0000_s1026" alt="제목: 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6EAA317" w14:textId="0E2DDDF8" w:rsidR="00C420C8" w:rsidRDefault="00972FE4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PYTHON | HTML |</w:t>
                  </w:r>
                </w:p>
                <w:p w14:paraId="0D87DF6F" w14:textId="30D896D5" w:rsidR="00972FE4" w:rsidRPr="004C050F" w:rsidRDefault="00972FE4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MySQL | JavaScript</w:t>
                  </w:r>
                </w:p>
              </w:tc>
            </w:tr>
          </w:tbl>
          <w:p w14:paraId="1E0D95CE" w14:textId="77777777" w:rsidR="00C420C8" w:rsidRPr="004C050F" w:rsidRDefault="00C420C8" w:rsidP="003658DC">
            <w:pPr>
              <w:spacing w:line="216" w:lineRule="auto"/>
              <w:rPr>
                <w:rFonts w:ascii="맑은 고딕" w:hAnsi="맑은 고딕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오른쪽 레이아웃 표"/>
            </w:tblPr>
            <w:tblGrid>
              <w:gridCol w:w="6681"/>
            </w:tblGrid>
            <w:tr w:rsidR="00C420C8" w:rsidRPr="004C050F" w14:paraId="161E6A68" w14:textId="77777777" w:rsidTr="00483C74">
              <w:trPr>
                <w:trHeight w:val="3969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A38BF74" w14:textId="77039CE7" w:rsidR="00C420C8" w:rsidRPr="004C050F" w:rsidRDefault="009A45E5" w:rsidP="003658DC">
                  <w:pPr>
                    <w:pStyle w:val="21"/>
                    <w:spacing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experience</w:t>
                  </w:r>
                </w:p>
                <w:p w14:paraId="3E1580C9" w14:textId="77777777" w:rsidR="00C420C8" w:rsidRPr="004C050F" w:rsidRDefault="00734573" w:rsidP="003658DC">
                  <w:pPr>
                    <w:pStyle w:val="41"/>
                    <w:spacing w:before="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함 및 회사 1 입력:"/>
                      <w:tag w:val="직함 및 회사 1 입력:"/>
                      <w:id w:val="287256568"/>
                      <w:placeholder>
                        <w:docPart w:val="0455467CBA4E45408DDF7CDDB85317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직함/회사</w:t>
                      </w:r>
                    </w:sdtContent>
                  </w:sdt>
                </w:p>
                <w:p w14:paraId="59FA68F9" w14:textId="77777777" w:rsidR="00C420C8" w:rsidRPr="004C050F" w:rsidRDefault="00734573" w:rsidP="003658DC">
                  <w:pPr>
                    <w:pStyle w:val="51"/>
                    <w:spacing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장 1의 입사일 입력:"/>
                      <w:tag w:val="직장 1의 입사일 입력:"/>
                      <w:id w:val="-1914612906"/>
                      <w:placeholder>
                        <w:docPart w:val="93EA439F827243AEBD7AC7295E4BE8F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입사일</w:t>
                      </w:r>
                    </w:sdtContent>
                  </w:sdt>
                  <w:r w:rsidR="00C420C8" w:rsidRPr="004C050F">
                    <w:rPr>
                      <w:rFonts w:ascii="맑은 고딕" w:hAnsi="맑은 고딕" w:hint="eastAsia"/>
                      <w:lang w:val="ko-KR" w:bidi="ko-KR"/>
                    </w:rPr>
                    <w:t xml:space="preserve"> –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직장 1의 퇴사일 입력:"/>
                      <w:tag w:val="직장 1의 퇴사일 입력:"/>
                      <w:id w:val="1298186089"/>
                      <w:placeholder>
                        <w:docPart w:val="45FDE7AF3FEB4320890655D130B8D48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퇴사일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직무 내용과 경력 사항 1 입력:"/>
                    <w:tag w:val="직무 내용과 경력 사항 1 입력:"/>
                    <w:id w:val="564761840"/>
                    <w:placeholder>
                      <w:docPart w:val="D0CB9541997F416CBAA44E455E877C0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699FD02" w14:textId="77777777" w:rsidR="00C420C8" w:rsidRPr="004C050F" w:rsidRDefault="00C420C8" w:rsidP="003658DC">
                      <w:pPr>
                        <w:spacing w:after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 xml:space="preserve">주요 직무 내용, 리더십 및 눈에 띌 만한 경력 사항을 요약합니다. 구구절절 모두 나열하지 않습니다. </w:t>
                      </w:r>
                      <w:r w:rsidR="009F427D">
                        <w:rPr>
                          <w:rFonts w:ascii="맑은 고딕" w:hAnsi="맑은 고딕" w:hint="eastAsia"/>
                          <w:lang w:val="ko-KR" w:bidi="ko-KR"/>
                        </w:rPr>
                        <w:t>관련이 있는 항목만 기재하고, 본인이 영향력을 발휘한 구체적인 내용을 적습니다.</w:t>
                      </w:r>
                    </w:p>
                  </w:sdtContent>
                </w:sdt>
                <w:sdt>
                  <w:sdtPr>
                    <w:rPr>
                      <w:rFonts w:ascii="맑은 고딕" w:hAnsi="맑은 고딕" w:hint="eastAsia"/>
                    </w:rPr>
                    <w:alias w:val="직함 및 회사 2 입력:"/>
                    <w:tag w:val="직함 및 회사 2 입력:"/>
                    <w:id w:val="1612239417"/>
                    <w:placeholder>
                      <w:docPart w:val="D751FA416FAF45D9A3F1C6738E6A4EA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C8C2CCB" w14:textId="77777777" w:rsidR="00C420C8" w:rsidRPr="004C050F" w:rsidRDefault="00C420C8" w:rsidP="003658DC">
                      <w:pPr>
                        <w:pStyle w:val="41"/>
                        <w:spacing w:before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직함/회사</w:t>
                      </w:r>
                    </w:p>
                  </w:sdtContent>
                </w:sdt>
                <w:p w14:paraId="789F0CFB" w14:textId="77777777" w:rsidR="00C420C8" w:rsidRPr="004C050F" w:rsidRDefault="00734573" w:rsidP="003658DC">
                  <w:pPr>
                    <w:pStyle w:val="51"/>
                    <w:spacing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장 2의 입사일 입력:"/>
                      <w:tag w:val="직장 2의 입사일 입력:"/>
                      <w:id w:val="-981693949"/>
                      <w:placeholder>
                        <w:docPart w:val="6BBCB219384E40F98444FBB3E45D72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입사일</w:t>
                      </w:r>
                    </w:sdtContent>
                  </w:sdt>
                  <w:r w:rsidR="00C420C8" w:rsidRPr="004C050F">
                    <w:rPr>
                      <w:rFonts w:ascii="맑은 고딕" w:hAnsi="맑은 고딕" w:hint="eastAsia"/>
                      <w:lang w:val="ko-KR" w:bidi="ko-KR"/>
                    </w:rPr>
                    <w:t xml:space="preserve"> –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직장 2의 퇴사일 입력:"/>
                      <w:tag w:val="직장 2의 퇴사일 입력:"/>
                      <w:id w:val="-416863388"/>
                      <w:placeholder>
                        <w:docPart w:val="9342E44B1FE84971AC5CE976A7FC332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퇴사일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직무 내용과 경력 사항 2 입력:"/>
                    <w:tag w:val="직무 내용과 경력 사항 2 입력:"/>
                    <w:id w:val="-423336076"/>
                    <w:placeholder>
                      <w:docPart w:val="0E1C940B6651495D8D703723BCBAF54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8C203F4" w14:textId="77777777" w:rsidR="00C420C8" w:rsidRPr="004C050F" w:rsidRDefault="00C420C8" w:rsidP="003658DC">
                      <w:pPr>
                        <w:spacing w:after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본인이 이끌었던 팀의 규모, 동시에 참여한 프로젝트 건수, 본인이 작성한 문서 개수를 생각해 봅니다.</w:t>
                      </w:r>
                    </w:p>
                  </w:sdtContent>
                </w:sdt>
              </w:tc>
            </w:tr>
            <w:tr w:rsidR="00C420C8" w:rsidRPr="004C050F" w14:paraId="6041A8B1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E6D9F21" w14:textId="15BE9CDE" w:rsidR="00C420C8" w:rsidRPr="004C050F" w:rsidRDefault="009A45E5" w:rsidP="00972FE4">
                  <w:pPr>
                    <w:pStyle w:val="21"/>
                    <w:spacing w:after="0"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education</w:t>
                  </w:r>
                </w:p>
                <w:p w14:paraId="1E7E5C8E" w14:textId="017122DF" w:rsidR="00C420C8" w:rsidRPr="00972FE4" w:rsidRDefault="00B86BDE" w:rsidP="00972FE4">
                  <w:pPr>
                    <w:rPr>
                      <w:rFonts w:hint="eastAsia"/>
                    </w:rPr>
                  </w:pPr>
                  <w:r>
                    <w:rPr>
                      <w:rFonts w:ascii="맑은 고딕" w:hAnsi="맑은 고딕" w:hint="eastAsia"/>
                    </w:rPr>
                    <w:t>B</w:t>
                  </w:r>
                  <w:r>
                    <w:rPr>
                      <w:rFonts w:ascii="맑은 고딕" w:hAnsi="맑은 고딕"/>
                    </w:rPr>
                    <w:t>righam Young University IDAHO</w:t>
                  </w:r>
                  <w:r w:rsidR="00972FE4">
                    <w:rPr>
                      <w:rFonts w:hint="eastAsia"/>
                    </w:rPr>
                    <w:t xml:space="preserve"> </w:t>
                  </w:r>
                </w:p>
                <w:p w14:paraId="3011532E" w14:textId="4FEB175E" w:rsidR="00F04CF5" w:rsidRDefault="00972FE4" w:rsidP="00F04CF5">
                  <w:r>
                    <w:t xml:space="preserve">Software Engineering </w:t>
                  </w:r>
                  <w:r w:rsidR="00F04CF5">
                    <w:t>Bachelor’s degree</w:t>
                  </w:r>
                </w:p>
                <w:p w14:paraId="463929B1" w14:textId="08EC411A" w:rsidR="00972FE4" w:rsidRDefault="00972FE4" w:rsidP="00F04CF5">
                  <w:pPr>
                    <w:rPr>
                      <w:rFonts w:hint="eastAsia"/>
                    </w:rPr>
                  </w:pPr>
                  <w:r>
                    <w:t xml:space="preserve">/ </w:t>
                  </w:r>
                  <w:proofErr w:type="gramStart"/>
                  <w:r>
                    <w:t>Dec,</w:t>
                  </w:r>
                  <w:proofErr w:type="gramEnd"/>
                  <w:r>
                    <w:t xml:space="preserve"> 2023</w:t>
                  </w:r>
                </w:p>
                <w:p w14:paraId="70B16376" w14:textId="7995AD6A" w:rsidR="00972FE4" w:rsidRPr="004C050F" w:rsidRDefault="00972FE4" w:rsidP="00972FE4">
                  <w:pPr>
                    <w:spacing w:afterLines="900" w:after="2160" w:line="216" w:lineRule="auto"/>
                    <w:rPr>
                      <w:rFonts w:ascii="맑은 고딕" w:hAnsi="맑은 고딕" w:hint="eastAsia"/>
                    </w:rPr>
                  </w:pPr>
                  <w:proofErr w:type="gramStart"/>
                  <w:r>
                    <w:rPr>
                      <w:rFonts w:ascii="맑은 고딕" w:hAnsi="맑은 고딕"/>
                    </w:rPr>
                    <w:t>Grade :</w:t>
                  </w:r>
                  <w:proofErr w:type="gramEnd"/>
                  <w:r>
                    <w:rPr>
                      <w:rFonts w:ascii="맑은 고딕" w:hAnsi="맑은 고딕"/>
                    </w:rPr>
                    <w:t xml:space="preserve"> 4.0</w:t>
                  </w:r>
                </w:p>
              </w:tc>
            </w:tr>
            <w:tr w:rsidR="00C420C8" w:rsidRPr="004C050F" w14:paraId="0A0554D5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51F16DD5" w14:textId="7788BBC1" w:rsidR="00C420C8" w:rsidRPr="004C050F" w:rsidRDefault="009A45E5" w:rsidP="003658DC">
                  <w:pPr>
                    <w:pStyle w:val="21"/>
                    <w:spacing w:line="216" w:lineRule="auto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volunteer</w:t>
                  </w:r>
                </w:p>
                <w:sdt>
                  <w:sdtPr>
                    <w:rPr>
                      <w:rFonts w:ascii="맑은 고딕" w:hAnsi="맑은 고딕" w:hint="eastAsia"/>
                    </w:rPr>
                    <w:alias w:val="자원봉사 경험 또는 리더십 입력:"/>
                    <w:tag w:val="자원봉사 경험 또는 리더십 입력:"/>
                    <w:id w:val="1952504710"/>
                    <w:placeholder>
                      <w:docPart w:val="11FE618FABA8460FB1EA9C344D8E95F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60F74EC" w14:textId="77777777" w:rsidR="00C420C8" w:rsidRPr="004C050F" w:rsidRDefault="00C420C8" w:rsidP="003658DC">
                      <w:pPr>
                        <w:spacing w:after="120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클럽에서 팀을 관리하거나, 자선 단체에서 프로젝트를 진행하거나, 교지 기자로 활동한 적이 있나요? 본인의 리더십 자질을 보여 주는 경험을 서술해 보세요.</w:t>
                      </w:r>
                    </w:p>
                  </w:sdtContent>
                </w:sdt>
              </w:tc>
            </w:tr>
          </w:tbl>
          <w:p w14:paraId="099433B8" w14:textId="77777777" w:rsidR="00C420C8" w:rsidRPr="004C050F" w:rsidRDefault="00C420C8" w:rsidP="003658DC">
            <w:pPr>
              <w:spacing w:line="216" w:lineRule="auto"/>
              <w:rPr>
                <w:rFonts w:ascii="맑은 고딕" w:hAnsi="맑은 고딕"/>
              </w:rPr>
            </w:pPr>
          </w:p>
        </w:tc>
      </w:tr>
    </w:tbl>
    <w:p w14:paraId="6D27AB38" w14:textId="77777777" w:rsidR="003F5FDB" w:rsidRPr="004C050F" w:rsidRDefault="003F5FDB" w:rsidP="003658DC">
      <w:pPr>
        <w:pStyle w:val="a9"/>
        <w:spacing w:line="216" w:lineRule="auto"/>
        <w:rPr>
          <w:rFonts w:ascii="맑은 고딕" w:eastAsia="맑은 고딕" w:hAnsi="맑은 고딕"/>
        </w:rPr>
      </w:pPr>
    </w:p>
    <w:sectPr w:rsidR="003F5FDB" w:rsidRPr="004C050F" w:rsidSect="003658D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644" w:right="1151" w:bottom="1588" w:left="1151" w:header="1247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0646" w14:textId="77777777" w:rsidR="00734573" w:rsidRDefault="00734573" w:rsidP="003856C9">
      <w:pPr>
        <w:spacing w:after="0" w:line="240" w:lineRule="auto"/>
      </w:pPr>
      <w:r>
        <w:separator/>
      </w:r>
    </w:p>
  </w:endnote>
  <w:endnote w:type="continuationSeparator" w:id="0">
    <w:p w14:paraId="7D3DAEAB" w14:textId="77777777" w:rsidR="00734573" w:rsidRDefault="0073457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agic R">
    <w:altName w:val="휴먼매직체"/>
    <w:charset w:val="81"/>
    <w:family w:val="roman"/>
    <w:pitch w:val="variable"/>
    <w:sig w:usb0="800002A7" w:usb1="0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C4716" w14:textId="77777777" w:rsidR="003856C9" w:rsidRDefault="007803B7" w:rsidP="007803B7">
    <w:pPr>
      <w:pStyle w:val="a6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1DF6C9C" wp14:editId="13565B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그룹 4" title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자유형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자유형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자유형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자유형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자유형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자유형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자유형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자유형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자유형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8B0915" id="그룹 4" o:spid="_x0000_s1026" alt="제목: 여러 각도의 회색 직사각형이 있는 바닥글 그래픽 디자인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PN+ThGPGQAAcLMAAA4AAAAAAAAAAAAAAAAALgIAAGRycy9l&#10;Mm9Eb2MueG1sUEsBAi0AFAAGAAgAAAAhAHO3OPzaAAAABQEAAA8AAAAAAAAAAAAAAAAA6RsAAGRy&#10;cy9kb3ducmV2LnhtbFBLBQYAAAAABAAEAPMAAADwHAAAAAA=&#10;">
              <o:lock v:ext="edit" aspectratio="t"/>
              <v:shape id="자유형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4249243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ko-KR" w:bidi="ko-KR"/>
          </w:rPr>
          <w:fldChar w:fldCharType="begin"/>
        </w:r>
        <w:r w:rsidR="001765FE">
          <w:rPr>
            <w:lang w:val="ko-KR" w:bidi="ko-KR"/>
          </w:rPr>
          <w:instrText xml:space="preserve"> PAGE   \* MERGEFORMAT </w:instrText>
        </w:r>
        <w:r w:rsidR="001765FE">
          <w:rPr>
            <w:lang w:val="ko-KR" w:bidi="ko-KR"/>
          </w:rPr>
          <w:fldChar w:fldCharType="separate"/>
        </w:r>
        <w:r w:rsidR="00483C74">
          <w:rPr>
            <w:noProof/>
            <w:lang w:val="ko-KR" w:bidi="ko-KR"/>
          </w:rPr>
          <w:t>2</w:t>
        </w:r>
        <w:r w:rsidR="001765FE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1D5D" w14:textId="77777777" w:rsidR="001765FE" w:rsidRDefault="00DC79BB">
    <w:pPr>
      <w:pStyle w:val="a6"/>
    </w:pPr>
    <w:r w:rsidRPr="006F102A">
      <w:rPr>
        <w:rFonts w:ascii="맑은 고딕" w:hAnsi="맑은 고딕"/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C010BC5" wp14:editId="4F2D6DEA">
              <wp:simplePos x="0" y="0"/>
              <wp:positionH relativeFrom="page">
                <wp:posOffset>464820</wp:posOffset>
              </wp:positionH>
              <wp:positionV relativeFrom="page">
                <wp:posOffset>10028555</wp:posOffset>
              </wp:positionV>
              <wp:extent cx="6812280" cy="438785"/>
              <wp:effectExtent l="0" t="0" r="17780" b="33020"/>
              <wp:wrapNone/>
              <wp:docPr id="34" name="그룹 4" title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35" name="자유형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자유형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자유형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자유형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자유형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자유형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자유형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자유형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자유형(F)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A486EE" id="그룹 4" o:spid="_x0000_s1026" alt="제목: 여러 각도의 회색 직사각형이 있는 바닥글 그래픽 디자인" style="position:absolute;left:0;text-align:left;margin-left:36.6pt;margin-top:789.65pt;width:536.4pt;height:34.55pt;z-index:251660288;mso-width-percent:877;mso-height-percent:45;mso-position-horizontal-relative:page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">
              <o:lock v:ext="edit" aspectratio="t"/>
              <v:shape id="자유형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(F)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50148" w14:textId="77777777" w:rsidR="00734573" w:rsidRDefault="00734573" w:rsidP="003856C9">
      <w:pPr>
        <w:spacing w:after="0" w:line="240" w:lineRule="auto"/>
      </w:pPr>
      <w:r>
        <w:separator/>
      </w:r>
    </w:p>
  </w:footnote>
  <w:footnote w:type="continuationSeparator" w:id="0">
    <w:p w14:paraId="2D8A1299" w14:textId="77777777" w:rsidR="00734573" w:rsidRDefault="0073457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4D18" w14:textId="77777777" w:rsidR="003856C9" w:rsidRDefault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5EF7091" wp14:editId="1DBE20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그룹 17" title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자유형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자유형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자유형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자유형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자유형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자유형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자유형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자유형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자유형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자유형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A294C4" id="그룹 17" o:spid="_x0000_s1026" alt="제목: 여러 각도의 회색 직사각형이 있는 머리글 그래픽 디자인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">
              <o:lock v:ext="edit" aspectratio="t"/>
              <v:shape id="자유형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B124C" w14:textId="77777777" w:rsidR="00DC79BB" w:rsidRDefault="00DC79BB">
    <w:pPr>
      <w:pStyle w:val="a5"/>
    </w:pPr>
    <w:r w:rsidRPr="006F102A">
      <w:rPr>
        <w:rFonts w:ascii="맑은 고딕" w:hAnsi="맑은 고딕"/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30B1F6E" wp14:editId="0CC1A5C4">
              <wp:simplePos x="0" y="0"/>
              <wp:positionH relativeFrom="page">
                <wp:posOffset>464820</wp:posOffset>
              </wp:positionH>
              <wp:positionV relativeFrom="page">
                <wp:posOffset>240665</wp:posOffset>
              </wp:positionV>
              <wp:extent cx="6812280" cy="438785"/>
              <wp:effectExtent l="0" t="0" r="17780" b="13970"/>
              <wp:wrapNone/>
              <wp:docPr id="45" name="그룹 17" title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자유형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자유형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자유형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자유형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자유형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자유형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자유형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자유형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자유형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자유형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A2783D" id="그룹 17" o:spid="_x0000_s1026" alt="제목: 여러 각도의 회색 직사각형이 있는 머리글 그래픽 디자인" style="position:absolute;left:0;text-align:left;margin-left:36.6pt;margin-top:18.95pt;width:536.4pt;height:34.55pt;z-index:251663360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">
              <o:lock v:ext="edit" aspectratio="t"/>
              <v:shape id="자유형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857739">
    <w:abstractNumId w:val="9"/>
  </w:num>
  <w:num w:numId="2" w16cid:durableId="1230652638">
    <w:abstractNumId w:val="7"/>
  </w:num>
  <w:num w:numId="3" w16cid:durableId="300967548">
    <w:abstractNumId w:val="6"/>
  </w:num>
  <w:num w:numId="4" w16cid:durableId="26491475">
    <w:abstractNumId w:val="5"/>
  </w:num>
  <w:num w:numId="5" w16cid:durableId="512450464">
    <w:abstractNumId w:val="4"/>
  </w:num>
  <w:num w:numId="6" w16cid:durableId="1819109169">
    <w:abstractNumId w:val="8"/>
  </w:num>
  <w:num w:numId="7" w16cid:durableId="2016107632">
    <w:abstractNumId w:val="3"/>
  </w:num>
  <w:num w:numId="8" w16cid:durableId="42533168">
    <w:abstractNumId w:val="2"/>
  </w:num>
  <w:num w:numId="9" w16cid:durableId="1659991852">
    <w:abstractNumId w:val="1"/>
  </w:num>
  <w:num w:numId="10" w16cid:durableId="47182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E5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007AC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658DC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83C74"/>
    <w:rsid w:val="004C050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F102A"/>
    <w:rsid w:val="00734573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72FE4"/>
    <w:rsid w:val="009A45E5"/>
    <w:rsid w:val="009D1627"/>
    <w:rsid w:val="009F427D"/>
    <w:rsid w:val="00A42F91"/>
    <w:rsid w:val="00AF1258"/>
    <w:rsid w:val="00B01E52"/>
    <w:rsid w:val="00B550FC"/>
    <w:rsid w:val="00B85871"/>
    <w:rsid w:val="00B86BDE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638A7"/>
    <w:rsid w:val="00DC0F74"/>
    <w:rsid w:val="00DC79BB"/>
    <w:rsid w:val="00DF0A0F"/>
    <w:rsid w:val="00E34D58"/>
    <w:rsid w:val="00E941EF"/>
    <w:rsid w:val="00EB1C1B"/>
    <w:rsid w:val="00F04CF5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3D3A4"/>
  <w15:chartTrackingRefBased/>
  <w15:docId w15:val="{B25893D3-891D-46CF-8703-51BFF45F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C050F"/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4C050F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caps/>
      <w:sz w:val="44"/>
      <w:szCs w:val="32"/>
    </w:rPr>
  </w:style>
  <w:style w:type="paragraph" w:styleId="21">
    <w:name w:val="heading 2"/>
    <w:basedOn w:val="a1"/>
    <w:link w:val="2Char"/>
    <w:uiPriority w:val="9"/>
    <w:unhideWhenUsed/>
    <w:qFormat/>
    <w:rsid w:val="004C050F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hAnsiTheme="majorHAnsi" w:cstheme="majorBidi"/>
      <w:caps/>
      <w:sz w:val="26"/>
      <w:szCs w:val="26"/>
    </w:rPr>
  </w:style>
  <w:style w:type="paragraph" w:styleId="31">
    <w:name w:val="heading 3"/>
    <w:basedOn w:val="a1"/>
    <w:link w:val="3Char"/>
    <w:uiPriority w:val="9"/>
    <w:unhideWhenUsed/>
    <w:qFormat/>
    <w:rsid w:val="004C050F"/>
    <w:pPr>
      <w:keepNext/>
      <w:keepLines/>
      <w:spacing w:after="0"/>
      <w:contextualSpacing/>
      <w:outlineLvl w:val="2"/>
    </w:pPr>
    <w:rPr>
      <w:rFonts w:ascii="맑은 고딕" w:hAnsi="맑은 고딕" w:cstheme="majorBidi"/>
      <w:caps/>
      <w:szCs w:val="24"/>
    </w:rPr>
  </w:style>
  <w:style w:type="paragraph" w:styleId="41">
    <w:name w:val="heading 4"/>
    <w:basedOn w:val="a1"/>
    <w:link w:val="4Char"/>
    <w:uiPriority w:val="9"/>
    <w:unhideWhenUsed/>
    <w:qFormat/>
    <w:rsid w:val="004C050F"/>
    <w:pPr>
      <w:keepNext/>
      <w:keepLines/>
      <w:spacing w:before="360" w:after="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4C050F"/>
    <w:pPr>
      <w:keepNext/>
      <w:keepLines/>
      <w:spacing w:after="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C007A5"/>
  </w:style>
  <w:style w:type="paragraph" w:styleId="a6">
    <w:name w:val="footer"/>
    <w:basedOn w:val="a1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2"/>
    <w:link w:val="a6"/>
    <w:uiPriority w:val="99"/>
    <w:rsid w:val="00FE20E6"/>
  </w:style>
  <w:style w:type="table" w:styleId="a7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2"/>
    <w:link w:val="21"/>
    <w:uiPriority w:val="9"/>
    <w:rsid w:val="004C050F"/>
    <w:rPr>
      <w:rFonts w:asciiTheme="majorHAnsi" w:eastAsia="맑은 고딕" w:hAnsiTheme="majorHAnsi" w:cstheme="majorBidi"/>
      <w:caps/>
      <w:sz w:val="26"/>
      <w:szCs w:val="26"/>
    </w:rPr>
  </w:style>
  <w:style w:type="character" w:styleId="a8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2"/>
    <w:link w:val="1"/>
    <w:uiPriority w:val="9"/>
    <w:rsid w:val="004C050F"/>
    <w:rPr>
      <w:rFonts w:asciiTheme="majorHAnsi" w:eastAsia="맑은 고딕" w:hAnsiTheme="majorHAnsi" w:cstheme="majorBidi"/>
      <w:caps/>
      <w:sz w:val="44"/>
      <w:szCs w:val="32"/>
    </w:rPr>
  </w:style>
  <w:style w:type="character" w:customStyle="1" w:styleId="3Char">
    <w:name w:val="제목 3 Char"/>
    <w:basedOn w:val="a2"/>
    <w:link w:val="31"/>
    <w:uiPriority w:val="9"/>
    <w:rsid w:val="004C050F"/>
    <w:rPr>
      <w:rFonts w:ascii="맑은 고딕" w:eastAsia="맑은 고딕" w:hAnsi="맑은 고딕" w:cstheme="majorBidi"/>
      <w:caps/>
      <w:szCs w:val="24"/>
    </w:rPr>
  </w:style>
  <w:style w:type="character" w:customStyle="1" w:styleId="4Char">
    <w:name w:val="제목 4 Char"/>
    <w:basedOn w:val="a2"/>
    <w:link w:val="41"/>
    <w:uiPriority w:val="9"/>
    <w:rsid w:val="004C050F"/>
    <w:rPr>
      <w:rFonts w:asciiTheme="majorHAnsi" w:eastAsia="맑은 고딕" w:hAnsiTheme="majorHAnsi" w:cstheme="majorBidi"/>
      <w:b/>
      <w:iCs/>
      <w:caps/>
    </w:rPr>
  </w:style>
  <w:style w:type="character" w:customStyle="1" w:styleId="5Char">
    <w:name w:val="제목 5 Char"/>
    <w:basedOn w:val="a2"/>
    <w:link w:val="51"/>
    <w:uiPriority w:val="9"/>
    <w:rsid w:val="004C050F"/>
    <w:rPr>
      <w:rFonts w:asciiTheme="majorHAnsi" w:eastAsia="맑은 고딕" w:hAnsiTheme="majorHAnsi" w:cstheme="majorBidi"/>
    </w:rPr>
  </w:style>
  <w:style w:type="paragraph" w:styleId="a9">
    <w:name w:val="No Spacing"/>
    <w:uiPriority w:val="12"/>
    <w:qFormat/>
    <w:rsid w:val="005A7E57"/>
    <w:pPr>
      <w:spacing w:after="0" w:line="240" w:lineRule="auto"/>
    </w:pPr>
  </w:style>
  <w:style w:type="paragraph" w:customStyle="1" w:styleId="aa">
    <w:name w:val="그래픽 선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1"/>
    <w:next w:val="a1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2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1"/>
    <w:next w:val="a1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Char2">
    <w:name w:val="부제 Char"/>
    <w:basedOn w:val="a2"/>
    <w:link w:val="ac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d">
    <w:name w:val="Balloon Text"/>
    <w:basedOn w:val="a1"/>
    <w:link w:val="Char3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d"/>
    <w:uiPriority w:val="99"/>
    <w:semiHidden/>
    <w:rsid w:val="00841714"/>
    <w:rPr>
      <w:rFonts w:ascii="Segoe UI" w:hAnsi="Segoe UI" w:cs="Segoe UI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841714"/>
  </w:style>
  <w:style w:type="paragraph" w:styleId="af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0">
    <w:name w:val="Body Text"/>
    <w:basedOn w:val="a1"/>
    <w:link w:val="Char4"/>
    <w:uiPriority w:val="99"/>
    <w:semiHidden/>
    <w:unhideWhenUsed/>
    <w:rsid w:val="00841714"/>
    <w:pPr>
      <w:spacing w:after="120"/>
    </w:pPr>
  </w:style>
  <w:style w:type="character" w:customStyle="1" w:styleId="Char4">
    <w:name w:val="본문 Char"/>
    <w:basedOn w:val="a2"/>
    <w:link w:val="af0"/>
    <w:uiPriority w:val="99"/>
    <w:semiHidden/>
    <w:rsid w:val="00841714"/>
  </w:style>
  <w:style w:type="paragraph" w:styleId="22">
    <w:name w:val="Body Text 2"/>
    <w:basedOn w:val="a1"/>
    <w:link w:val="2Char0"/>
    <w:uiPriority w:val="99"/>
    <w:semiHidden/>
    <w:unhideWhenUsed/>
    <w:rsid w:val="00841714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841714"/>
  </w:style>
  <w:style w:type="paragraph" w:styleId="32">
    <w:name w:val="Body Text 3"/>
    <w:basedOn w:val="a1"/>
    <w:link w:val="3Char0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841714"/>
    <w:rPr>
      <w:szCs w:val="16"/>
    </w:rPr>
  </w:style>
  <w:style w:type="paragraph" w:styleId="af1">
    <w:name w:val="Body Text First Indent"/>
    <w:basedOn w:val="af0"/>
    <w:link w:val="Char5"/>
    <w:uiPriority w:val="99"/>
    <w:semiHidden/>
    <w:unhideWhenUsed/>
    <w:rsid w:val="00841714"/>
    <w:pPr>
      <w:spacing w:after="60"/>
      <w:ind w:firstLine="360"/>
    </w:pPr>
  </w:style>
  <w:style w:type="character" w:customStyle="1" w:styleId="Char5">
    <w:name w:val="본문 첫 줄 들여쓰기 Char"/>
    <w:basedOn w:val="Char4"/>
    <w:link w:val="af1"/>
    <w:uiPriority w:val="99"/>
    <w:semiHidden/>
    <w:rsid w:val="00841714"/>
  </w:style>
  <w:style w:type="paragraph" w:styleId="af2">
    <w:name w:val="Body Text Indent"/>
    <w:basedOn w:val="a1"/>
    <w:link w:val="Char6"/>
    <w:uiPriority w:val="99"/>
    <w:semiHidden/>
    <w:unhideWhenUsed/>
    <w:rsid w:val="00841714"/>
    <w:pPr>
      <w:spacing w:after="120"/>
      <w:ind w:left="360"/>
    </w:pPr>
  </w:style>
  <w:style w:type="character" w:customStyle="1" w:styleId="Char6">
    <w:name w:val="본문 들여쓰기 Char"/>
    <w:basedOn w:val="a2"/>
    <w:link w:val="af2"/>
    <w:uiPriority w:val="99"/>
    <w:semiHidden/>
    <w:rsid w:val="00841714"/>
  </w:style>
  <w:style w:type="paragraph" w:styleId="23">
    <w:name w:val="Body Text First Indent 2"/>
    <w:basedOn w:val="af2"/>
    <w:link w:val="2Char1"/>
    <w:uiPriority w:val="99"/>
    <w:semiHidden/>
    <w:unhideWhenUsed/>
    <w:rsid w:val="00841714"/>
    <w:pPr>
      <w:spacing w:after="6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841714"/>
  </w:style>
  <w:style w:type="paragraph" w:styleId="24">
    <w:name w:val="Body Text Indent 2"/>
    <w:basedOn w:val="a1"/>
    <w:link w:val="2Char2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841714"/>
  </w:style>
  <w:style w:type="paragraph" w:styleId="33">
    <w:name w:val="Body Text Indent 3"/>
    <w:basedOn w:val="a1"/>
    <w:link w:val="3Char1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841714"/>
    <w:rPr>
      <w:szCs w:val="16"/>
    </w:rPr>
  </w:style>
  <w:style w:type="character" w:styleId="af3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4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5">
    <w:name w:val="Closing"/>
    <w:basedOn w:val="a1"/>
    <w:link w:val="Char7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5"/>
    <w:uiPriority w:val="99"/>
    <w:semiHidden/>
    <w:rsid w:val="00841714"/>
  </w:style>
  <w:style w:type="table" w:styleId="af6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a">
    <w:name w:val="annotation text"/>
    <w:basedOn w:val="a1"/>
    <w:link w:val="Char8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har8">
    <w:name w:val="메모 텍스트 Char"/>
    <w:basedOn w:val="a2"/>
    <w:link w:val="afa"/>
    <w:uiPriority w:val="99"/>
    <w:semiHidden/>
    <w:rsid w:val="00841714"/>
    <w:rPr>
      <w:szCs w:val="20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841714"/>
    <w:rPr>
      <w:b/>
      <w:bCs/>
    </w:rPr>
  </w:style>
  <w:style w:type="character" w:customStyle="1" w:styleId="Char9">
    <w:name w:val="메모 주제 Char"/>
    <w:basedOn w:val="Char8"/>
    <w:link w:val="afb"/>
    <w:uiPriority w:val="99"/>
    <w:semiHidden/>
    <w:rsid w:val="00841714"/>
    <w:rPr>
      <w:b/>
      <w:bCs/>
      <w:szCs w:val="20"/>
    </w:rPr>
  </w:style>
  <w:style w:type="table" w:styleId="afc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d">
    <w:name w:val="Date"/>
    <w:basedOn w:val="a1"/>
    <w:next w:val="a1"/>
    <w:link w:val="Chara"/>
    <w:uiPriority w:val="99"/>
    <w:semiHidden/>
    <w:unhideWhenUsed/>
    <w:rsid w:val="00841714"/>
  </w:style>
  <w:style w:type="character" w:customStyle="1" w:styleId="Chara">
    <w:name w:val="날짜 Char"/>
    <w:basedOn w:val="a2"/>
    <w:link w:val="afd"/>
    <w:uiPriority w:val="99"/>
    <w:semiHidden/>
    <w:rsid w:val="00841714"/>
  </w:style>
  <w:style w:type="paragraph" w:styleId="afe">
    <w:name w:val="Document Map"/>
    <w:basedOn w:val="a1"/>
    <w:link w:val="Char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e"/>
    <w:uiPriority w:val="99"/>
    <w:semiHidden/>
    <w:rsid w:val="00841714"/>
    <w:rPr>
      <w:rFonts w:ascii="Segoe UI" w:hAnsi="Segoe UI" w:cs="Segoe UI"/>
      <w:szCs w:val="16"/>
    </w:rPr>
  </w:style>
  <w:style w:type="paragraph" w:styleId="aff">
    <w:name w:val="E-mail Signature"/>
    <w:basedOn w:val="a1"/>
    <w:link w:val="Charc"/>
    <w:uiPriority w:val="99"/>
    <w:semiHidden/>
    <w:unhideWhenUsed/>
    <w:rsid w:val="00841714"/>
    <w:pPr>
      <w:spacing w:after="0" w:line="240" w:lineRule="auto"/>
    </w:pPr>
  </w:style>
  <w:style w:type="character" w:customStyle="1" w:styleId="Charc">
    <w:name w:val="전자 메일 서명 Char"/>
    <w:basedOn w:val="a2"/>
    <w:link w:val="aff"/>
    <w:uiPriority w:val="99"/>
    <w:semiHidden/>
    <w:rsid w:val="00841714"/>
  </w:style>
  <w:style w:type="character" w:styleId="aff0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1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Chard">
    <w:name w:val="미주 텍스트 Char"/>
    <w:basedOn w:val="a2"/>
    <w:link w:val="aff2"/>
    <w:uiPriority w:val="99"/>
    <w:semiHidden/>
    <w:rsid w:val="00841714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6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7">
    <w:name w:val="footnote text"/>
    <w:basedOn w:val="a1"/>
    <w:link w:val="Chare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Chare">
    <w:name w:val="각주 텍스트 Char"/>
    <w:basedOn w:val="a2"/>
    <w:link w:val="aff7"/>
    <w:uiPriority w:val="99"/>
    <w:semiHidden/>
    <w:rsid w:val="00841714"/>
    <w:rPr>
      <w:szCs w:val="20"/>
    </w:rPr>
  </w:style>
  <w:style w:type="table" w:styleId="10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Char">
    <w:name w:val="제목 6 Char"/>
    <w:basedOn w:val="a2"/>
    <w:link w:val="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841714"/>
    <w:rPr>
      <w:i/>
      <w:iCs/>
    </w:rPr>
  </w:style>
  <w:style w:type="character" w:styleId="HTML1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2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4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841714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8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9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a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harf">
    <w:name w:val="강한 인용 Char"/>
    <w:basedOn w:val="a2"/>
    <w:link w:val="affb"/>
    <w:uiPriority w:val="30"/>
    <w:semiHidden/>
    <w:rsid w:val="00841714"/>
    <w:rPr>
      <w:i/>
      <w:iCs/>
      <w:color w:val="37B6AE" w:themeColor="accent1"/>
    </w:rPr>
  </w:style>
  <w:style w:type="character" w:styleId="a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841714"/>
  </w:style>
  <w:style w:type="paragraph" w:styleId="a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2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841714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7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841714"/>
    <w:pPr>
      <w:spacing w:after="0" w:line="240" w:lineRule="auto"/>
    </w:pPr>
  </w:style>
  <w:style w:type="character" w:customStyle="1" w:styleId="Charf2">
    <w:name w:val="각주/미주 머리글 Char"/>
    <w:basedOn w:val="a2"/>
    <w:link w:val="afff8"/>
    <w:uiPriority w:val="99"/>
    <w:semiHidden/>
    <w:rsid w:val="00841714"/>
  </w:style>
  <w:style w:type="character" w:styleId="afff9">
    <w:name w:val="page number"/>
    <w:basedOn w:val="a2"/>
    <w:uiPriority w:val="99"/>
    <w:semiHidden/>
    <w:unhideWhenUsed/>
    <w:rsid w:val="00841714"/>
  </w:style>
  <w:style w:type="table" w:styleId="16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841714"/>
    <w:rPr>
      <w:rFonts w:ascii="Consolas" w:hAnsi="Consolas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841714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841714"/>
  </w:style>
  <w:style w:type="character" w:customStyle="1" w:styleId="Charf5">
    <w:name w:val="인사말 Char"/>
    <w:basedOn w:val="a2"/>
    <w:link w:val="afffc"/>
    <w:uiPriority w:val="99"/>
    <w:semiHidden/>
    <w:rsid w:val="00841714"/>
  </w:style>
  <w:style w:type="paragraph" w:styleId="afffd">
    <w:name w:val="Signature"/>
    <w:basedOn w:val="a1"/>
    <w:link w:val="Charf6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harf6">
    <w:name w:val="서명 Char"/>
    <w:basedOn w:val="a2"/>
    <w:link w:val="afffd"/>
    <w:uiPriority w:val="99"/>
    <w:semiHidden/>
    <w:rsid w:val="00841714"/>
  </w:style>
  <w:style w:type="character" w:styleId="afffe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9">
    <w:name w:val="그래픽"/>
    <w:basedOn w:val="a1"/>
    <w:next w:val="31"/>
    <w:link w:val="affffa"/>
    <w:uiPriority w:val="10"/>
    <w:qFormat/>
    <w:rsid w:val="00C420C8"/>
    <w:pPr>
      <w:spacing w:before="320" w:after="80"/>
    </w:pPr>
  </w:style>
  <w:style w:type="character" w:customStyle="1" w:styleId="affffa">
    <w:name w:val="그래픽 문자"/>
    <w:basedOn w:val="a2"/>
    <w:link w:val="affff9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ong031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ngLeeCod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dgh\AppData\Local\Packages\Microsoft.Office.Desktop_8wekyb3d8bbwe\LocalCache\Roaming\Microsoft\Templates\MOO&#50640;&#49436;%20&#46356;&#51088;&#51064;&#54620;%20&#52285;&#51032;&#51201;&#51064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03A090BDE64E4F9D452F4E98A177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6B50EB-8B28-447B-A09C-A3D5369FB8B1}"/>
      </w:docPartPr>
      <w:docPartBody>
        <w:p w:rsidR="00141813" w:rsidRDefault="00DC344A">
          <w:pPr>
            <w:pStyle w:val="0303A090BDE64E4F9D452F4E98A1773F"/>
          </w:pPr>
          <w:r w:rsidRPr="004C050F">
            <w:rPr>
              <w:rFonts w:ascii="맑은 고딕" w:hAnsi="맑은 고딕" w:hint="eastAsia"/>
              <w:lang w:val="ko-KR" w:bidi="ko-KR"/>
            </w:rPr>
            <w:t>시작하려면 개체 틀 텍스트를 클릭하고 입력을 시작하세요. 한두 문장으로 간략하게 기재합니다.</w:t>
          </w:r>
        </w:p>
      </w:docPartBody>
    </w:docPart>
    <w:docPart>
      <w:docPartPr>
        <w:name w:val="0455467CBA4E45408DDF7CDDB85317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5BB8F9-AE80-4E53-BA24-01AD4700DB0E}"/>
      </w:docPartPr>
      <w:docPartBody>
        <w:p w:rsidR="00141813" w:rsidRDefault="00DC344A">
          <w:pPr>
            <w:pStyle w:val="0455467CBA4E45408DDF7CDDB853173B"/>
          </w:pPr>
          <w:r w:rsidRPr="004C050F">
            <w:rPr>
              <w:rFonts w:ascii="맑은 고딕" w:hAnsi="맑은 고딕" w:hint="eastAsia"/>
              <w:lang w:val="ko-KR" w:bidi="ko-KR"/>
            </w:rPr>
            <w:t>직함/회사</w:t>
          </w:r>
        </w:p>
      </w:docPartBody>
    </w:docPart>
    <w:docPart>
      <w:docPartPr>
        <w:name w:val="93EA439F827243AEBD7AC7295E4BE8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ED3B9F-ABFA-4768-9559-2C8F239166A5}"/>
      </w:docPartPr>
      <w:docPartBody>
        <w:p w:rsidR="00141813" w:rsidRDefault="00DC344A">
          <w:pPr>
            <w:pStyle w:val="93EA439F827243AEBD7AC7295E4BE8F0"/>
          </w:pPr>
          <w:r w:rsidRPr="004C050F">
            <w:rPr>
              <w:rFonts w:ascii="맑은 고딕" w:hAnsi="맑은 고딕" w:hint="eastAsia"/>
              <w:lang w:val="ko-KR" w:bidi="ko-KR"/>
            </w:rPr>
            <w:t>입사일</w:t>
          </w:r>
        </w:p>
      </w:docPartBody>
    </w:docPart>
    <w:docPart>
      <w:docPartPr>
        <w:name w:val="45FDE7AF3FEB4320890655D130B8D4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623FFD-F5A6-4F8E-A90E-E19033E79ABD}"/>
      </w:docPartPr>
      <w:docPartBody>
        <w:p w:rsidR="00141813" w:rsidRDefault="00DC344A">
          <w:pPr>
            <w:pStyle w:val="45FDE7AF3FEB4320890655D130B8D486"/>
          </w:pPr>
          <w:r w:rsidRPr="004C050F">
            <w:rPr>
              <w:rFonts w:ascii="맑은 고딕" w:hAnsi="맑은 고딕" w:hint="eastAsia"/>
              <w:lang w:val="ko-KR" w:bidi="ko-KR"/>
            </w:rPr>
            <w:t>퇴사일</w:t>
          </w:r>
        </w:p>
      </w:docPartBody>
    </w:docPart>
    <w:docPart>
      <w:docPartPr>
        <w:name w:val="D0CB9541997F416CBAA44E455E877C0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12C29D-BC48-450F-89DC-4E95A322A01B}"/>
      </w:docPartPr>
      <w:docPartBody>
        <w:p w:rsidR="00141813" w:rsidRDefault="00DC344A">
          <w:pPr>
            <w:pStyle w:val="D0CB9541997F416CBAA44E455E877C01"/>
          </w:pPr>
          <w:r w:rsidRPr="004C050F">
            <w:rPr>
              <w:rFonts w:ascii="맑은 고딕" w:hAnsi="맑은 고딕" w:hint="eastAsia"/>
              <w:lang w:val="ko-KR" w:bidi="ko-KR"/>
            </w:rPr>
            <w:t xml:space="preserve">주요 직무 내용, 리더십 및 눈에 띌 만한 경력 사항을 요약합니다. 구구절절 모두 나열하지 않습니다. </w:t>
          </w:r>
          <w:r>
            <w:rPr>
              <w:rFonts w:ascii="맑은 고딕" w:hAnsi="맑은 고딕" w:hint="eastAsia"/>
              <w:lang w:val="ko-KR" w:bidi="ko-KR"/>
            </w:rPr>
            <w:t>관련이 있는 항목만 기재하고, 본인이 영향력을 발휘한 구체적인 내용을 적습니다.</w:t>
          </w:r>
        </w:p>
      </w:docPartBody>
    </w:docPart>
    <w:docPart>
      <w:docPartPr>
        <w:name w:val="D751FA416FAF45D9A3F1C6738E6A4E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69B7C8-3354-422B-922E-644D6BDC9306}"/>
      </w:docPartPr>
      <w:docPartBody>
        <w:p w:rsidR="00141813" w:rsidRDefault="00DC344A">
          <w:pPr>
            <w:pStyle w:val="D751FA416FAF45D9A3F1C6738E6A4EAA"/>
          </w:pPr>
          <w:r w:rsidRPr="004C050F">
            <w:rPr>
              <w:rFonts w:ascii="맑은 고딕" w:hAnsi="맑은 고딕" w:hint="eastAsia"/>
              <w:lang w:val="ko-KR" w:bidi="ko-KR"/>
            </w:rPr>
            <w:t>직함/회사</w:t>
          </w:r>
        </w:p>
      </w:docPartBody>
    </w:docPart>
    <w:docPart>
      <w:docPartPr>
        <w:name w:val="6BBCB219384E40F98444FBB3E45D72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9066B3-62F9-4B4F-B8EB-C4113C6F0B89}"/>
      </w:docPartPr>
      <w:docPartBody>
        <w:p w:rsidR="00141813" w:rsidRDefault="00DC344A">
          <w:pPr>
            <w:pStyle w:val="6BBCB219384E40F98444FBB3E45D72C0"/>
          </w:pPr>
          <w:r w:rsidRPr="004C050F">
            <w:rPr>
              <w:rFonts w:ascii="맑은 고딕" w:hAnsi="맑은 고딕" w:hint="eastAsia"/>
              <w:lang w:val="ko-KR" w:bidi="ko-KR"/>
            </w:rPr>
            <w:t>입사일</w:t>
          </w:r>
        </w:p>
      </w:docPartBody>
    </w:docPart>
    <w:docPart>
      <w:docPartPr>
        <w:name w:val="9342E44B1FE84971AC5CE976A7FC33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DCC3540-0613-4888-B748-C3C5D6C7BEA9}"/>
      </w:docPartPr>
      <w:docPartBody>
        <w:p w:rsidR="00141813" w:rsidRDefault="00DC344A">
          <w:pPr>
            <w:pStyle w:val="9342E44B1FE84971AC5CE976A7FC3324"/>
          </w:pPr>
          <w:r w:rsidRPr="004C050F">
            <w:rPr>
              <w:rFonts w:ascii="맑은 고딕" w:hAnsi="맑은 고딕" w:hint="eastAsia"/>
              <w:lang w:val="ko-KR" w:bidi="ko-KR"/>
            </w:rPr>
            <w:t>퇴사일</w:t>
          </w:r>
        </w:p>
      </w:docPartBody>
    </w:docPart>
    <w:docPart>
      <w:docPartPr>
        <w:name w:val="0E1C940B6651495D8D703723BCBAF5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782651-B06E-4EBE-BF9E-65A31CA82ED3}"/>
      </w:docPartPr>
      <w:docPartBody>
        <w:p w:rsidR="00141813" w:rsidRDefault="00DC344A">
          <w:pPr>
            <w:pStyle w:val="0E1C940B6651495D8D703723BCBAF547"/>
          </w:pPr>
          <w:r w:rsidRPr="004C050F">
            <w:rPr>
              <w:rFonts w:ascii="맑은 고딕" w:hAnsi="맑은 고딕" w:hint="eastAsia"/>
              <w:lang w:val="ko-KR" w:bidi="ko-KR"/>
            </w:rPr>
            <w:t>본인이 이끌었던 팀의 규모, 동시에 참여한 프로젝트 건수, 본인이 작성한 문서 개수를 생각해 봅니다.</w:t>
          </w:r>
        </w:p>
      </w:docPartBody>
    </w:docPart>
    <w:docPart>
      <w:docPartPr>
        <w:name w:val="11FE618FABA8460FB1EA9C344D8E95F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92D361-D3F8-414C-91BB-09BA028FCD51}"/>
      </w:docPartPr>
      <w:docPartBody>
        <w:p w:rsidR="00141813" w:rsidRDefault="00DC344A">
          <w:pPr>
            <w:pStyle w:val="11FE618FABA8460FB1EA9C344D8E95FE"/>
          </w:pPr>
          <w:r w:rsidRPr="004C050F">
            <w:rPr>
              <w:rFonts w:ascii="맑은 고딕" w:hAnsi="맑은 고딕" w:hint="eastAsia"/>
              <w:lang w:val="ko-KR" w:bidi="ko-KR"/>
            </w:rPr>
            <w:t>클럽에서 팀을 관리하거나, 자선 단체에서 프로젝트를 진행하거나, 교지 기자로 활동한 적이 있나요? 본인의 리더십 자질을 보여 주는 경험을 서술해 보세요.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agic R">
    <w:altName w:val="휴먼매직체"/>
    <w:charset w:val="81"/>
    <w:family w:val="roman"/>
    <w:pitch w:val="variable"/>
    <w:sig w:usb0="800002A7" w:usb1="0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4A"/>
    <w:rsid w:val="00141813"/>
    <w:rsid w:val="00626606"/>
    <w:rsid w:val="00DC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03A090BDE64E4F9D452F4E98A1773F">
    <w:name w:val="0303A090BDE64E4F9D452F4E98A1773F"/>
    <w:pPr>
      <w:widowControl w:val="0"/>
      <w:wordWrap w:val="0"/>
      <w:autoSpaceDE w:val="0"/>
      <w:autoSpaceDN w:val="0"/>
    </w:pPr>
  </w:style>
  <w:style w:type="paragraph" w:customStyle="1" w:styleId="1618A0EF9BF44A5E82E4C394AC6FABE9">
    <w:name w:val="1618A0EF9BF44A5E82E4C394AC6FABE9"/>
    <w:pPr>
      <w:widowControl w:val="0"/>
      <w:wordWrap w:val="0"/>
      <w:autoSpaceDE w:val="0"/>
      <w:autoSpaceDN w:val="0"/>
    </w:pPr>
  </w:style>
  <w:style w:type="paragraph" w:customStyle="1" w:styleId="0455467CBA4E45408DDF7CDDB853173B">
    <w:name w:val="0455467CBA4E45408DDF7CDDB853173B"/>
    <w:pPr>
      <w:widowControl w:val="0"/>
      <w:wordWrap w:val="0"/>
      <w:autoSpaceDE w:val="0"/>
      <w:autoSpaceDN w:val="0"/>
    </w:pPr>
  </w:style>
  <w:style w:type="paragraph" w:customStyle="1" w:styleId="93EA439F827243AEBD7AC7295E4BE8F0">
    <w:name w:val="93EA439F827243AEBD7AC7295E4BE8F0"/>
    <w:pPr>
      <w:widowControl w:val="0"/>
      <w:wordWrap w:val="0"/>
      <w:autoSpaceDE w:val="0"/>
      <w:autoSpaceDN w:val="0"/>
    </w:pPr>
  </w:style>
  <w:style w:type="paragraph" w:customStyle="1" w:styleId="45FDE7AF3FEB4320890655D130B8D486">
    <w:name w:val="45FDE7AF3FEB4320890655D130B8D486"/>
    <w:pPr>
      <w:widowControl w:val="0"/>
      <w:wordWrap w:val="0"/>
      <w:autoSpaceDE w:val="0"/>
      <w:autoSpaceDN w:val="0"/>
    </w:pPr>
  </w:style>
  <w:style w:type="paragraph" w:customStyle="1" w:styleId="D0CB9541997F416CBAA44E455E877C01">
    <w:name w:val="D0CB9541997F416CBAA44E455E877C01"/>
    <w:pPr>
      <w:widowControl w:val="0"/>
      <w:wordWrap w:val="0"/>
      <w:autoSpaceDE w:val="0"/>
      <w:autoSpaceDN w:val="0"/>
    </w:pPr>
  </w:style>
  <w:style w:type="paragraph" w:customStyle="1" w:styleId="D751FA416FAF45D9A3F1C6738E6A4EAA">
    <w:name w:val="D751FA416FAF45D9A3F1C6738E6A4EAA"/>
    <w:pPr>
      <w:widowControl w:val="0"/>
      <w:wordWrap w:val="0"/>
      <w:autoSpaceDE w:val="0"/>
      <w:autoSpaceDN w:val="0"/>
    </w:pPr>
  </w:style>
  <w:style w:type="paragraph" w:customStyle="1" w:styleId="6BBCB219384E40F98444FBB3E45D72C0">
    <w:name w:val="6BBCB219384E40F98444FBB3E45D72C0"/>
    <w:pPr>
      <w:widowControl w:val="0"/>
      <w:wordWrap w:val="0"/>
      <w:autoSpaceDE w:val="0"/>
      <w:autoSpaceDN w:val="0"/>
    </w:pPr>
  </w:style>
  <w:style w:type="paragraph" w:customStyle="1" w:styleId="9342E44B1FE84971AC5CE976A7FC3324">
    <w:name w:val="9342E44B1FE84971AC5CE976A7FC3324"/>
    <w:pPr>
      <w:widowControl w:val="0"/>
      <w:wordWrap w:val="0"/>
      <w:autoSpaceDE w:val="0"/>
      <w:autoSpaceDN w:val="0"/>
    </w:pPr>
  </w:style>
  <w:style w:type="paragraph" w:customStyle="1" w:styleId="0E1C940B6651495D8D703723BCBAF547">
    <w:name w:val="0E1C940B6651495D8D703723BCBAF547"/>
    <w:pPr>
      <w:widowControl w:val="0"/>
      <w:wordWrap w:val="0"/>
      <w:autoSpaceDE w:val="0"/>
      <w:autoSpaceDN w:val="0"/>
    </w:pPr>
  </w:style>
  <w:style w:type="paragraph" w:customStyle="1" w:styleId="5B285497845F4C2EBB4712468FF0F4AE">
    <w:name w:val="5B285497845F4C2EBB4712468FF0F4AE"/>
    <w:pPr>
      <w:widowControl w:val="0"/>
      <w:wordWrap w:val="0"/>
      <w:autoSpaceDE w:val="0"/>
      <w:autoSpaceDN w:val="0"/>
    </w:pPr>
  </w:style>
  <w:style w:type="paragraph" w:customStyle="1" w:styleId="037EAD63E6F7423B977F38BE01A9F8A6">
    <w:name w:val="037EAD63E6F7423B977F38BE01A9F8A6"/>
    <w:pPr>
      <w:widowControl w:val="0"/>
      <w:wordWrap w:val="0"/>
      <w:autoSpaceDE w:val="0"/>
      <w:autoSpaceDN w:val="0"/>
    </w:pPr>
  </w:style>
  <w:style w:type="paragraph" w:customStyle="1" w:styleId="4F9236D4001A4579B225E419C4957FB0">
    <w:name w:val="4F9236D4001A4579B225E419C4957FB0"/>
    <w:pPr>
      <w:widowControl w:val="0"/>
      <w:wordWrap w:val="0"/>
      <w:autoSpaceDE w:val="0"/>
      <w:autoSpaceDN w:val="0"/>
    </w:pPr>
  </w:style>
  <w:style w:type="paragraph" w:customStyle="1" w:styleId="11FE618FABA8460FB1EA9C344D8E95FE">
    <w:name w:val="11FE618FABA8460FB1EA9C344D8E95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DF358-F757-42BE-9C8C-A49FCD7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창의적인 이력서</Template>
  <TotalTime>53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dydgh</dc:creator>
  <cp:keywords/>
  <dc:description/>
  <cp:lastModifiedBy>Lee, Yonghwan</cp:lastModifiedBy>
  <cp:revision>3</cp:revision>
  <dcterms:created xsi:type="dcterms:W3CDTF">2022-06-08T20:41:00Z</dcterms:created>
  <dcterms:modified xsi:type="dcterms:W3CDTF">2022-06-21T20:17:00Z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